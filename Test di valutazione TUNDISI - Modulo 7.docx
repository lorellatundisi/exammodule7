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5124FBF" w:rsidR="00547F36" w:rsidRDefault="00225A62">
      <w:pPr>
        <w:pStyle w:val="Heading1"/>
        <w:rPr>
          <w:lang w:val="it-IT"/>
        </w:rPr>
      </w:pPr>
      <w:r>
        <w:rPr>
          <w:lang w:val="it-IT"/>
        </w:rPr>
        <w:t xml:space="preserve">Test di valutazione – Modulo </w:t>
      </w:r>
      <w:r w:rsidR="00D8457F">
        <w:rPr>
          <w:lang w:val="it-IT"/>
        </w:rPr>
        <w:t>7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6EDC33A" w:rsidR="00547F36" w:rsidRDefault="00506882">
            <w:pPr>
              <w:pStyle w:val="Informazionisullostudente"/>
            </w:pPr>
            <w:r>
              <w:t>LORELLA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4888884" w:rsidR="00547F36" w:rsidRDefault="00506882">
            <w:pPr>
              <w:pStyle w:val="Informazionisullostudente"/>
            </w:pPr>
            <w:r>
              <w:t>TUNDISI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3D63D7F" w:rsidR="00547F36" w:rsidRDefault="00506882">
            <w:pPr>
              <w:pStyle w:val="Informazionisullostudente"/>
            </w:pPr>
            <w:r>
              <w:t>06/11/2019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0505B933" w:rsidR="002F2AFA" w:rsidRDefault="00D8457F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serve l’HTML</w:t>
      </w:r>
      <w:r w:rsidR="002F2AFA" w:rsidRPr="002F2AF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>[Punti: 0.50]</w:t>
      </w:r>
    </w:p>
    <w:p w14:paraId="71325ADA" w14:textId="1005FFA0" w:rsidR="002F2AFA" w:rsidRDefault="002F6C5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DB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definire la struttura semantica di una pagina web</w:t>
      </w:r>
    </w:p>
    <w:p w14:paraId="71E24741" w14:textId="25A95C63" w:rsidR="002F2AFA" w:rsidRDefault="002F6C5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creare applicazioni</w:t>
      </w:r>
    </w:p>
    <w:p w14:paraId="058ADDBD" w14:textId="7F7FD828" w:rsidR="002F2AFA" w:rsidRDefault="002F6C5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trasportare documenti fatti di markup</w:t>
      </w:r>
    </w:p>
    <w:p w14:paraId="5C275A23" w14:textId="5C27E0FD" w:rsidR="002F2AFA" w:rsidRDefault="002F6C55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1DB5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indicare come renderizzare una pagina web</w:t>
      </w:r>
    </w:p>
    <w:p w14:paraId="5FFDF6B6" w14:textId="77777777" w:rsidR="00D8457F" w:rsidRDefault="00D845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171AEBD7" w:rsidR="00957D96" w:rsidRPr="00D8457F" w:rsidRDefault="00D8457F" w:rsidP="00957D96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D8457F">
        <w:rPr>
          <w:rFonts w:cstheme="minorHAnsi"/>
          <w:i/>
          <w:iCs/>
          <w:sz w:val="16"/>
          <w:szCs w:val="16"/>
        </w:rPr>
        <w:t>Qual è il legame tra HTTP e HTML</w:t>
      </w:r>
      <w:r w:rsidR="00957D96" w:rsidRPr="00D8457F">
        <w:rPr>
          <w:rFonts w:cstheme="minorHAnsi"/>
          <w:i/>
          <w:iCs/>
          <w:sz w:val="16"/>
          <w:szCs w:val="16"/>
        </w:rPr>
        <w:t>?</w:t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  <w:t>[Punti: 0.50]</w:t>
      </w:r>
    </w:p>
    <w:p w14:paraId="59A02EE8" w14:textId="49D44293" w:rsidR="0078731A" w:rsidRDefault="002F6C5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</w:t>
      </w:r>
      <w:r w:rsidR="00D8457F">
        <w:rPr>
          <w:rFonts w:cstheme="minorHAnsi"/>
          <w:sz w:val="16"/>
          <w:szCs w:val="16"/>
        </w:rPr>
        <w:t xml:space="preserve"> HTTP è un procollo per definire HTML</w:t>
      </w:r>
    </w:p>
    <w:p w14:paraId="66C4C6C0" w14:textId="4CA99885" w:rsidR="0078731A" w:rsidRDefault="002F6C5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Non esiste una relazione tra i due</w:t>
      </w:r>
    </w:p>
    <w:p w14:paraId="74A921EC" w14:textId="00AA5B90" w:rsidR="0078731A" w:rsidRDefault="002F6C5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47D1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HTML è il protocollo attraverso il quale si trasportano chiamate HTTP</w:t>
      </w:r>
    </w:p>
    <w:p w14:paraId="1B7E0754" w14:textId="248044FC" w:rsidR="0078731A" w:rsidRDefault="002F6C55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6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HTTP è il protocollo attraverso il quale si trasportano documenti HTML</w:t>
      </w:r>
    </w:p>
    <w:p w14:paraId="1A3458EF" w14:textId="77777777" w:rsidR="00D8457F" w:rsidRPr="0078731A" w:rsidRDefault="00D845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3423120D" w:rsidR="005A2070" w:rsidRDefault="00D8457F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in breve cos’è HTML 5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2DC2F83" w14:textId="393625A9" w:rsidR="00D8457F" w:rsidRPr="00506882" w:rsidRDefault="00506882" w:rsidP="009C3135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506882">
        <w:rPr>
          <w:rFonts w:cstheme="minorHAnsi"/>
          <w:sz w:val="16"/>
          <w:szCs w:val="16"/>
        </w:rPr>
        <w:t>HTML5 è l’ ultima versione di html, ossia un linguaggio di markup utilizzato per la gestione</w:t>
      </w:r>
      <w:r>
        <w:rPr>
          <w:rFonts w:cstheme="minorHAnsi"/>
          <w:sz w:val="16"/>
          <w:szCs w:val="16"/>
        </w:rPr>
        <w:t xml:space="preserve"> degli elementi di una pagina web attraverso l’utilizzo di tag. Le sue specifiche sono riconosciute ufficialmente come standard il 28 ottobre 2014 dal W3C ed erano nate da un </w:t>
      </w:r>
      <w:r w:rsidR="00EC77CE">
        <w:rPr>
          <w:rFonts w:cstheme="minorHAnsi"/>
          <w:sz w:val="16"/>
          <w:szCs w:val="16"/>
        </w:rPr>
        <w:t>gruppo di aziende che nel 2000 si erano distaccate</w:t>
      </w:r>
      <w:r>
        <w:rPr>
          <w:rFonts w:cstheme="minorHAnsi"/>
          <w:sz w:val="16"/>
          <w:szCs w:val="16"/>
        </w:rPr>
        <w:t xml:space="preserve"> </w:t>
      </w:r>
      <w:r w:rsidR="00EC77CE">
        <w:rPr>
          <w:rFonts w:cstheme="minorHAnsi"/>
          <w:sz w:val="16"/>
          <w:szCs w:val="16"/>
        </w:rPr>
        <w:t>dal</w:t>
      </w:r>
      <w:r>
        <w:rPr>
          <w:rFonts w:cstheme="minorHAnsi"/>
          <w:sz w:val="16"/>
          <w:szCs w:val="16"/>
        </w:rPr>
        <w:t xml:space="preserve"> </w:t>
      </w:r>
      <w:r w:rsidR="00EC77CE">
        <w:rPr>
          <w:rFonts w:cstheme="minorHAnsi"/>
          <w:sz w:val="16"/>
          <w:szCs w:val="16"/>
        </w:rPr>
        <w:t>W3C, il quale lavorava su XTML, ossia una riformulazione di HTML come applicazione XML (che è più restrittivo). Tra le novità introdotte da HTML5</w:t>
      </w:r>
      <w:r w:rsidR="004E0CEE">
        <w:rPr>
          <w:rFonts w:cstheme="minorHAnsi"/>
          <w:sz w:val="16"/>
          <w:szCs w:val="16"/>
        </w:rPr>
        <w:t xml:space="preserve"> ci sono i tag semantici, ossia tag che aiutano gli spider a cercare nelle pagine web i contenuti più rilevanti</w:t>
      </w:r>
      <w:r w:rsidR="009C3135">
        <w:rPr>
          <w:rFonts w:cstheme="minorHAnsi"/>
          <w:sz w:val="16"/>
          <w:szCs w:val="16"/>
        </w:rPr>
        <w:t xml:space="preserve"> </w:t>
      </w:r>
      <w:r w:rsidR="004E0CEE">
        <w:rPr>
          <w:rFonts w:cstheme="minorHAnsi"/>
          <w:sz w:val="16"/>
          <w:szCs w:val="16"/>
        </w:rPr>
        <w:t>(&lt;header&gt;,&lt;nav&gt;,&lt;main&gt;,&lt;footer&gt;, senza definirli attraverso il tag &lt;div&gt;, come in html 4.0). Inoltre con html5 è necessario utilizzare CSS per lo stile e Javascript</w:t>
      </w:r>
      <w:r w:rsidR="009C3135">
        <w:rPr>
          <w:rFonts w:cstheme="minorHAnsi"/>
          <w:sz w:val="16"/>
          <w:szCs w:val="16"/>
        </w:rPr>
        <w:t xml:space="preserve"> </w:t>
      </w:r>
      <w:r w:rsidR="004E0CEE" w:rsidRPr="009C3135">
        <w:rPr>
          <w:rFonts w:cstheme="minorHAnsi"/>
          <w:sz w:val="16"/>
          <w:szCs w:val="16"/>
        </w:rPr>
        <w:t>per l’interazione.</w:t>
      </w:r>
    </w:p>
    <w:p w14:paraId="3E716B33" w14:textId="77777777" w:rsidR="00D8457F" w:rsidRPr="00D8457F" w:rsidRDefault="00D8457F" w:rsidP="00D8457F">
      <w:pPr>
        <w:ind w:firstLine="720"/>
        <w:rPr>
          <w:rFonts w:cstheme="minorHAnsi"/>
          <w:sz w:val="16"/>
          <w:szCs w:val="16"/>
          <w:lang w:val="it-IT"/>
        </w:rPr>
      </w:pPr>
    </w:p>
    <w:p w14:paraId="66132B48" w14:textId="0C9BE243" w:rsidR="005A2070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 è il ruolo di CSS in un documenti HTML</w:t>
      </w:r>
      <w:r w:rsidR="006E3EC5">
        <w:rPr>
          <w:rFonts w:cstheme="minorHAnsi"/>
          <w:i/>
          <w:iCs/>
          <w:sz w:val="16"/>
          <w:szCs w:val="16"/>
        </w:rPr>
        <w:t xml:space="preserve">? 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 xml:space="preserve">                    </w:t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5343CAB4" w14:textId="048446E1" w:rsidR="00D8457F" w:rsidRDefault="0013779B" w:rsidP="00D8457F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I </w:t>
      </w:r>
      <w:r w:rsidR="004E0CEE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CSS serv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ono</w:t>
      </w:r>
      <w:r w:rsidR="004E0CEE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per definire lo stile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di un documento html</w:t>
      </w:r>
      <w:r w:rsidR="004E0CEE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, ossia per es.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il</w:t>
      </w:r>
      <w:r w:rsidR="004E0CEE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colore dello sfondo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d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ella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pagina web</w:t>
      </w:r>
      <w:r w:rsidR="004E0CEE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,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la formattazione dei pulsanti e quindi  il colore e il padding (distanza tra il testo e il bordo del pulsante), il colore o la formattazione di un test, il posizionamento degli elementi nella pagina, ecc. I 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loro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selettori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servono per definire a quale elemento sarà applicato lo stile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definito dalle proprietà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(es.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 w:rsidR="00391112"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a un paragrafo p, a una classe (.) o a un singolo elemento identificato dall’id (#)</w:t>
      </w:r>
      <w:r w:rsidRPr="009C3135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).</w:t>
      </w:r>
    </w:p>
    <w:p w14:paraId="43AF0680" w14:textId="77777777" w:rsidR="00391112" w:rsidRPr="004E0CEE" w:rsidRDefault="00391112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5A1E350D" w:rsidR="002F2AFA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 cosa è composto il DOM?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</w:t>
      </w:r>
      <w:r w:rsidR="00071B23">
        <w:rPr>
          <w:rFonts w:cstheme="minorHAnsi"/>
          <w:sz w:val="16"/>
          <w:szCs w:val="16"/>
        </w:rPr>
        <w:t xml:space="preserve"> </w:t>
      </w:r>
      <w:r w:rsidR="00071B23" w:rsidRPr="00071B23">
        <w:rPr>
          <w:rFonts w:cstheme="minorHAnsi"/>
          <w:sz w:val="16"/>
          <w:szCs w:val="16"/>
        </w:rPr>
        <w:t xml:space="preserve">  [Punti: 1.00]</w:t>
      </w:r>
    </w:p>
    <w:p w14:paraId="7E8F885D" w14:textId="219B57E6" w:rsidR="00D8457F" w:rsidRPr="009C3135" w:rsidRDefault="0013779B" w:rsidP="00D8457F">
      <w:pPr>
        <w:pStyle w:val="ListParagraph"/>
        <w:ind w:left="360"/>
        <w:rPr>
          <w:rFonts w:cstheme="minorHAnsi"/>
          <w:sz w:val="16"/>
          <w:szCs w:val="16"/>
        </w:rPr>
      </w:pPr>
      <w:r w:rsidRPr="009C3135">
        <w:rPr>
          <w:rFonts w:cstheme="minorHAnsi"/>
          <w:sz w:val="16"/>
          <w:szCs w:val="16"/>
        </w:rPr>
        <w:t>Il DOM (Document Object Model) è un modo per rappresentare le parti fondamentali di un documento html.</w:t>
      </w:r>
    </w:p>
    <w:p w14:paraId="5F87D4DD" w14:textId="186E8F82" w:rsidR="0013779B" w:rsidRPr="009C3135" w:rsidRDefault="0013779B" w:rsidP="00D8457F">
      <w:pPr>
        <w:pStyle w:val="ListParagraph"/>
        <w:ind w:left="360"/>
        <w:rPr>
          <w:rFonts w:cstheme="minorHAnsi"/>
          <w:sz w:val="16"/>
          <w:szCs w:val="16"/>
        </w:rPr>
      </w:pPr>
      <w:r w:rsidRPr="009C3135">
        <w:rPr>
          <w:rFonts w:cstheme="minorHAnsi"/>
          <w:sz w:val="16"/>
          <w:szCs w:val="16"/>
        </w:rPr>
        <w:t>Distinguiamo:</w:t>
      </w:r>
    </w:p>
    <w:p w14:paraId="648430B0" w14:textId="52C67C77" w:rsidR="0013779B" w:rsidRPr="009C3135" w:rsidRDefault="00C828EF" w:rsidP="00D8457F">
      <w:pPr>
        <w:pStyle w:val="ListParagraph"/>
        <w:ind w:left="360"/>
        <w:rPr>
          <w:rFonts w:cstheme="minorHAnsi"/>
          <w:sz w:val="16"/>
          <w:szCs w:val="16"/>
        </w:rPr>
      </w:pPr>
      <w:r w:rsidRPr="009C3135">
        <w:rPr>
          <w:rFonts w:cstheme="minorHAnsi"/>
          <w:sz w:val="16"/>
          <w:szCs w:val="16"/>
        </w:rPr>
        <w:t xml:space="preserve">il body </w:t>
      </w:r>
      <w:r w:rsidRPr="009C3135">
        <w:rPr>
          <w:rFonts w:cstheme="minorHAnsi"/>
          <w:sz w:val="16"/>
          <w:szCs w:val="16"/>
        </w:rPr>
        <w:t xml:space="preserve">e </w:t>
      </w:r>
      <w:r w:rsidR="0013779B" w:rsidRPr="009C3135">
        <w:rPr>
          <w:rFonts w:cstheme="minorHAnsi"/>
          <w:sz w:val="16"/>
          <w:szCs w:val="16"/>
        </w:rPr>
        <w:t>l’head (</w:t>
      </w:r>
      <w:r w:rsidRPr="009C3135">
        <w:rPr>
          <w:rFonts w:cstheme="minorHAnsi"/>
          <w:sz w:val="16"/>
          <w:szCs w:val="16"/>
        </w:rPr>
        <w:t xml:space="preserve">rispettivamente </w:t>
      </w:r>
      <w:r w:rsidR="0013779B" w:rsidRPr="009C3135">
        <w:rPr>
          <w:rFonts w:cstheme="minorHAnsi"/>
          <w:sz w:val="16"/>
          <w:szCs w:val="16"/>
        </w:rPr>
        <w:t>tutto ciò che verrà visualizzato</w:t>
      </w:r>
      <w:r w:rsidRPr="009C3135">
        <w:rPr>
          <w:rFonts w:cstheme="minorHAnsi"/>
          <w:sz w:val="16"/>
          <w:szCs w:val="16"/>
        </w:rPr>
        <w:t xml:space="preserve"> e non</w:t>
      </w:r>
      <w:r w:rsidR="0013779B" w:rsidRPr="009C3135">
        <w:rPr>
          <w:rFonts w:cstheme="minorHAnsi"/>
          <w:sz w:val="16"/>
          <w:szCs w:val="16"/>
        </w:rPr>
        <w:t xml:space="preserve"> nella pagina web)</w:t>
      </w:r>
      <w:r w:rsidRPr="009C3135">
        <w:rPr>
          <w:rFonts w:cstheme="minorHAnsi"/>
          <w:sz w:val="16"/>
          <w:szCs w:val="16"/>
        </w:rPr>
        <w:t>;</w:t>
      </w:r>
    </w:p>
    <w:p w14:paraId="23A1D18D" w14:textId="448519D0" w:rsidR="00C828EF" w:rsidRPr="009C3135" w:rsidRDefault="00C828EF" w:rsidP="00D8457F">
      <w:pPr>
        <w:pStyle w:val="ListParagraph"/>
        <w:ind w:left="360"/>
        <w:rPr>
          <w:rFonts w:cstheme="minorHAnsi"/>
          <w:sz w:val="16"/>
          <w:szCs w:val="16"/>
        </w:rPr>
      </w:pPr>
      <w:r w:rsidRPr="009C3135">
        <w:rPr>
          <w:rFonts w:cstheme="minorHAnsi"/>
          <w:sz w:val="16"/>
          <w:szCs w:val="16"/>
        </w:rPr>
        <w:t xml:space="preserve">del body fanno parte l’header (l’intestazione), il footer (la parte in basso che spesso contiene il copyright) e il main (ossia i contenuti principali, cioè articoli). </w:t>
      </w:r>
    </w:p>
    <w:p w14:paraId="74C5E2C1" w14:textId="77777777" w:rsidR="0013779B" w:rsidRPr="009C3135" w:rsidRDefault="0013779B" w:rsidP="00D8457F">
      <w:pPr>
        <w:pStyle w:val="ListParagraph"/>
        <w:ind w:left="360"/>
        <w:rPr>
          <w:rFonts w:cstheme="minorHAnsi"/>
          <w:sz w:val="16"/>
          <w:szCs w:val="16"/>
        </w:rPr>
      </w:pPr>
    </w:p>
    <w:p w14:paraId="104E2838" w14:textId="19EB6977" w:rsidR="005645F9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servono i seguenti tag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   [Punti: 1.00]</w:t>
      </w:r>
    </w:p>
    <w:p w14:paraId="7BCF5EA7" w14:textId="19420AC3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C828EF">
        <w:rPr>
          <w:rFonts w:cstheme="minorHAnsi"/>
          <w:sz w:val="16"/>
          <w:szCs w:val="16"/>
          <w:lang w:val="it-IT"/>
        </w:rPr>
        <w:t xml:space="preserve">&lt;p&gt; </w:t>
      </w:r>
      <w:r w:rsidR="00C828EF" w:rsidRPr="00C828EF">
        <w:rPr>
          <w:rFonts w:cstheme="minorHAnsi"/>
          <w:sz w:val="16"/>
          <w:szCs w:val="16"/>
          <w:lang w:val="it-IT"/>
        </w:rPr>
        <w:t>: identifica un p</w:t>
      </w:r>
      <w:r w:rsidR="00C828EF">
        <w:rPr>
          <w:rFonts w:cstheme="minorHAnsi"/>
          <w:sz w:val="16"/>
          <w:szCs w:val="16"/>
          <w:lang w:val="it-IT"/>
        </w:rPr>
        <w:t>aragrafo</w:t>
      </w:r>
    </w:p>
    <w:p w14:paraId="5D6F351C" w14:textId="26AC0C24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C828EF">
        <w:rPr>
          <w:rFonts w:cstheme="minorHAnsi"/>
          <w:sz w:val="16"/>
          <w:szCs w:val="16"/>
          <w:lang w:val="it-IT"/>
        </w:rPr>
        <w:t xml:space="preserve">&lt;img&gt; </w:t>
      </w:r>
      <w:r w:rsidR="00C828EF" w:rsidRPr="00C828EF">
        <w:rPr>
          <w:rFonts w:cstheme="minorHAnsi"/>
          <w:sz w:val="16"/>
          <w:szCs w:val="16"/>
          <w:lang w:val="it-IT"/>
        </w:rPr>
        <w:t>: identifica un’ immagine</w:t>
      </w:r>
    </w:p>
    <w:p w14:paraId="0E556A89" w14:textId="1E2CDAD0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F40CAA">
        <w:rPr>
          <w:rFonts w:cstheme="minorHAnsi"/>
          <w:sz w:val="16"/>
          <w:szCs w:val="16"/>
          <w:lang w:val="it-IT"/>
        </w:rPr>
        <w:t xml:space="preserve">&lt;a&gt; </w:t>
      </w:r>
      <w:r w:rsidR="009C3135" w:rsidRPr="00F40CAA">
        <w:rPr>
          <w:rFonts w:cstheme="minorHAnsi"/>
          <w:sz w:val="16"/>
          <w:szCs w:val="16"/>
          <w:lang w:val="it-IT"/>
        </w:rPr>
        <w:t>:</w:t>
      </w:r>
      <w:r w:rsidR="00F40CAA">
        <w:rPr>
          <w:rFonts w:cstheme="minorHAnsi"/>
          <w:sz w:val="16"/>
          <w:szCs w:val="16"/>
          <w:lang w:val="it-IT"/>
        </w:rPr>
        <w:t xml:space="preserve"> è il tag che identifica un collegamento esterno</w:t>
      </w:r>
    </w:p>
    <w:p w14:paraId="4E02CD1E" w14:textId="2382C050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C828EF">
        <w:rPr>
          <w:rFonts w:cstheme="minorHAnsi"/>
          <w:sz w:val="16"/>
          <w:szCs w:val="16"/>
          <w:lang w:val="it-IT"/>
        </w:rPr>
        <w:t xml:space="preserve">&lt;table&gt; </w:t>
      </w:r>
      <w:r w:rsidR="00C828EF" w:rsidRPr="00C828EF">
        <w:rPr>
          <w:rFonts w:cstheme="minorHAnsi"/>
          <w:sz w:val="16"/>
          <w:szCs w:val="16"/>
          <w:lang w:val="it-IT"/>
        </w:rPr>
        <w:t xml:space="preserve">: </w:t>
      </w:r>
      <w:r w:rsidR="00C828EF" w:rsidRPr="00C828EF">
        <w:rPr>
          <w:rFonts w:cstheme="minorHAnsi"/>
          <w:sz w:val="16"/>
          <w:szCs w:val="16"/>
          <w:lang w:val="it-IT"/>
        </w:rPr>
        <w:t>identifica</w:t>
      </w:r>
      <w:r w:rsidR="00C828EF" w:rsidRPr="00C828EF">
        <w:rPr>
          <w:rFonts w:cstheme="minorHAnsi"/>
          <w:sz w:val="16"/>
          <w:szCs w:val="16"/>
          <w:lang w:val="it-IT"/>
        </w:rPr>
        <w:t xml:space="preserve"> una tabella</w:t>
      </w:r>
    </w:p>
    <w:p w14:paraId="3B2A1CF8" w14:textId="548E55A0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C828EF">
        <w:rPr>
          <w:rFonts w:cstheme="minorHAnsi"/>
          <w:sz w:val="16"/>
          <w:szCs w:val="16"/>
          <w:lang w:val="it-IT"/>
        </w:rPr>
        <w:t xml:space="preserve">&lt;thead&gt; </w:t>
      </w:r>
      <w:r w:rsidR="00C828EF" w:rsidRPr="00C828EF">
        <w:rPr>
          <w:rFonts w:cstheme="minorHAnsi"/>
          <w:sz w:val="16"/>
          <w:szCs w:val="16"/>
          <w:lang w:val="it-IT"/>
        </w:rPr>
        <w:t xml:space="preserve">: </w:t>
      </w:r>
      <w:r w:rsidR="00C828EF" w:rsidRPr="00C828EF">
        <w:rPr>
          <w:rFonts w:cstheme="minorHAnsi"/>
          <w:sz w:val="16"/>
          <w:szCs w:val="16"/>
          <w:lang w:val="it-IT"/>
        </w:rPr>
        <w:t>identifica</w:t>
      </w:r>
      <w:r w:rsidR="00C828EF" w:rsidRPr="00C828EF">
        <w:rPr>
          <w:rFonts w:cstheme="minorHAnsi"/>
          <w:sz w:val="16"/>
          <w:szCs w:val="16"/>
          <w:lang w:val="it-IT"/>
        </w:rPr>
        <w:t xml:space="preserve"> </w:t>
      </w:r>
      <w:r w:rsidR="00C828EF">
        <w:rPr>
          <w:rFonts w:cstheme="minorHAnsi"/>
          <w:sz w:val="16"/>
          <w:szCs w:val="16"/>
          <w:lang w:val="it-IT"/>
        </w:rPr>
        <w:t xml:space="preserve"> l’header di una tabella</w:t>
      </w:r>
    </w:p>
    <w:p w14:paraId="02883A60" w14:textId="77777777" w:rsidR="00D8457F" w:rsidRPr="00C828E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</w:p>
    <w:p w14:paraId="60041364" w14:textId="1F3367AC" w:rsidR="008E653D" w:rsidRPr="00D8457F" w:rsidRDefault="00D8457F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il concetto di Responsive Design</w:t>
      </w:r>
      <w:r w:rsidR="008E653D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121CEF9A" w14:textId="47EA9F5D" w:rsidR="00D8457F" w:rsidRPr="00F40CAA" w:rsidRDefault="00F40CAA" w:rsidP="00D8457F">
      <w:pPr>
        <w:pStyle w:val="ListParagraph"/>
        <w:ind w:left="360"/>
        <w:rPr>
          <w:rFonts w:cstheme="minorHAnsi"/>
          <w:sz w:val="16"/>
          <w:szCs w:val="16"/>
        </w:rPr>
      </w:pPr>
      <w:r w:rsidRPr="00F40CAA">
        <w:rPr>
          <w:rFonts w:cstheme="minorHAnsi"/>
          <w:sz w:val="16"/>
          <w:szCs w:val="16"/>
        </w:rPr>
        <w:lastRenderedPageBreak/>
        <w:t>Si parla di responsive design quando il layout e il contenuto di una pagina web si adattano allo schermo del device utilizzato; si preferisce quindi usare un responsive Design in modo da rendere ben leggibile il contenuto della pagina indipendentemente dall’utilizzo di uno smartphone, di un tablet o di un Pc con schermo più grande.</w:t>
      </w:r>
    </w:p>
    <w:p w14:paraId="1D4DA194" w14:textId="77777777" w:rsidR="00F40CAA" w:rsidRDefault="00F40CAA" w:rsidP="00D8457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FCA834C" w14:textId="4446C4A1" w:rsidR="008E653D" w:rsidRPr="00D8457F" w:rsidRDefault="00EE2EE5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 seguenti selettori CSS a cosa servono</w:t>
      </w:r>
      <w:r w:rsidR="008E653D" w:rsidRPr="009200E1">
        <w:rPr>
          <w:rFonts w:cstheme="minorHAnsi"/>
          <w:i/>
          <w:iCs/>
          <w:sz w:val="16"/>
          <w:szCs w:val="16"/>
        </w:rPr>
        <w:t>?</w:t>
      </w:r>
      <w:r w:rsidR="00D8457F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DC5AFD2" w14:textId="42499B00" w:rsidR="00D8457F" w:rsidRPr="009C3135" w:rsidRDefault="00EE2EE5" w:rsidP="00E25385">
      <w:pPr>
        <w:ind w:left="720"/>
        <w:rPr>
          <w:rFonts w:cstheme="minorHAnsi"/>
          <w:sz w:val="16"/>
          <w:szCs w:val="16"/>
          <w:lang w:val="it-IT"/>
        </w:rPr>
      </w:pPr>
      <w:r w:rsidRPr="009C3135">
        <w:rPr>
          <w:rFonts w:cstheme="minorHAnsi"/>
          <w:sz w:val="16"/>
          <w:szCs w:val="16"/>
          <w:lang w:val="it-IT"/>
        </w:rPr>
        <w:t>[required]</w:t>
      </w:r>
      <w:r w:rsidR="00C828EF" w:rsidRPr="009C3135">
        <w:rPr>
          <w:rFonts w:cstheme="minorHAnsi"/>
          <w:sz w:val="16"/>
          <w:szCs w:val="16"/>
          <w:lang w:val="it-IT"/>
        </w:rPr>
        <w:t xml:space="preserve">: </w:t>
      </w:r>
      <w:r w:rsidR="009C3135" w:rsidRPr="009C3135">
        <w:rPr>
          <w:rFonts w:cstheme="minorHAnsi"/>
          <w:sz w:val="16"/>
          <w:szCs w:val="16"/>
          <w:lang w:val="it-IT"/>
        </w:rPr>
        <w:t>è un attributo che consente la validazione</w:t>
      </w:r>
      <w:r w:rsidR="00C828EF" w:rsidRPr="009C3135">
        <w:rPr>
          <w:rFonts w:cstheme="minorHAnsi"/>
          <w:sz w:val="16"/>
          <w:szCs w:val="16"/>
          <w:lang w:val="it-IT"/>
        </w:rPr>
        <w:t xml:space="preserve"> </w:t>
      </w:r>
    </w:p>
    <w:p w14:paraId="73F6B745" w14:textId="43BCEBCF" w:rsidR="00D8457F" w:rsidRPr="00C828EF" w:rsidRDefault="00EE2EE5" w:rsidP="00E25385">
      <w:pPr>
        <w:ind w:left="720"/>
        <w:rPr>
          <w:rFonts w:cstheme="minorHAnsi"/>
          <w:sz w:val="16"/>
          <w:szCs w:val="16"/>
          <w:lang w:val="it-IT"/>
        </w:rPr>
      </w:pPr>
      <w:r w:rsidRPr="00C828EF">
        <w:rPr>
          <w:rFonts w:cstheme="minorHAnsi"/>
          <w:sz w:val="16"/>
          <w:szCs w:val="16"/>
          <w:lang w:val="it-IT"/>
        </w:rPr>
        <w:t xml:space="preserve">div:hover </w:t>
      </w:r>
      <w:r w:rsidR="00C828EF" w:rsidRPr="00C828EF">
        <w:rPr>
          <w:rFonts w:cstheme="minorHAnsi"/>
          <w:sz w:val="16"/>
          <w:szCs w:val="16"/>
          <w:lang w:val="it-IT"/>
        </w:rPr>
        <w:t xml:space="preserve"> : inverte </w:t>
      </w:r>
      <w:r w:rsidR="00C828EF">
        <w:rPr>
          <w:rFonts w:cstheme="minorHAnsi"/>
          <w:sz w:val="16"/>
          <w:szCs w:val="16"/>
          <w:lang w:val="it-IT"/>
        </w:rPr>
        <w:t>i</w:t>
      </w:r>
      <w:r w:rsidR="00C828EF" w:rsidRPr="00C828EF">
        <w:rPr>
          <w:rFonts w:cstheme="minorHAnsi"/>
          <w:sz w:val="16"/>
          <w:szCs w:val="16"/>
          <w:lang w:val="it-IT"/>
        </w:rPr>
        <w:t xml:space="preserve"> c</w:t>
      </w:r>
      <w:r w:rsidR="00C828EF">
        <w:rPr>
          <w:rFonts w:cstheme="minorHAnsi"/>
          <w:sz w:val="16"/>
          <w:szCs w:val="16"/>
          <w:lang w:val="it-IT"/>
        </w:rPr>
        <w:t>olori base quando si passa il cursore</w:t>
      </w:r>
    </w:p>
    <w:p w14:paraId="5AE1C3CE" w14:textId="0783A95D" w:rsidR="00D8457F" w:rsidRPr="00F40CAA" w:rsidRDefault="00EE2EE5" w:rsidP="00E25385">
      <w:pPr>
        <w:ind w:left="720"/>
        <w:rPr>
          <w:rFonts w:cstheme="minorHAnsi"/>
          <w:sz w:val="16"/>
          <w:szCs w:val="16"/>
          <w:lang w:val="it-IT"/>
        </w:rPr>
      </w:pPr>
      <w:r w:rsidRPr="00F40CAA">
        <w:rPr>
          <w:rFonts w:cstheme="minorHAnsi"/>
          <w:sz w:val="16"/>
          <w:szCs w:val="16"/>
          <w:lang w:val="it-IT"/>
        </w:rPr>
        <w:t xml:space="preserve">li:nth-child(odd) </w:t>
      </w:r>
      <w:r w:rsidR="009C3135" w:rsidRPr="00F40CAA">
        <w:rPr>
          <w:rFonts w:cstheme="minorHAnsi"/>
          <w:sz w:val="16"/>
          <w:szCs w:val="16"/>
          <w:lang w:val="it-IT"/>
        </w:rPr>
        <w:t xml:space="preserve">: </w:t>
      </w:r>
      <w:r w:rsidR="00F40CAA" w:rsidRPr="00F40CAA">
        <w:rPr>
          <w:rFonts w:cstheme="minorHAnsi"/>
          <w:sz w:val="16"/>
          <w:szCs w:val="16"/>
          <w:lang w:val="it-IT"/>
        </w:rPr>
        <w:t>odd identifica tutti gli</w:t>
      </w:r>
      <w:r w:rsidR="00F40CAA">
        <w:rPr>
          <w:rFonts w:cstheme="minorHAnsi"/>
          <w:sz w:val="16"/>
          <w:szCs w:val="16"/>
          <w:lang w:val="it-IT"/>
        </w:rPr>
        <w:t xml:space="preserve"> elementi dispari della lista (li); nth child è la proprietà che consente di intercettare gli n-esimi elementi “figli” del contenitore “parent” (che è la lista).</w:t>
      </w:r>
    </w:p>
    <w:p w14:paraId="3B3D0E91" w14:textId="3EE95D63" w:rsidR="00EE2EE5" w:rsidRPr="00A72CA3" w:rsidRDefault="00E25385" w:rsidP="00E25385">
      <w:pPr>
        <w:ind w:left="720"/>
        <w:rPr>
          <w:rFonts w:cstheme="minorHAnsi"/>
          <w:sz w:val="16"/>
          <w:szCs w:val="16"/>
          <w:lang w:val="it-IT"/>
        </w:rPr>
      </w:pPr>
      <w:r w:rsidRPr="00A72CA3">
        <w:rPr>
          <w:rFonts w:cstheme="minorHAnsi"/>
          <w:sz w:val="16"/>
          <w:szCs w:val="16"/>
          <w:lang w:val="it-IT"/>
        </w:rPr>
        <w:t>input[type=text]</w:t>
      </w:r>
      <w:r w:rsidR="00EE2EE5" w:rsidRPr="00A72CA3">
        <w:rPr>
          <w:rFonts w:cstheme="minorHAnsi"/>
          <w:sz w:val="16"/>
          <w:szCs w:val="16"/>
          <w:lang w:val="it-IT"/>
        </w:rPr>
        <w:t xml:space="preserve"> </w:t>
      </w:r>
      <w:r w:rsidR="00F40CAA" w:rsidRPr="00A72CA3">
        <w:rPr>
          <w:rFonts w:cstheme="minorHAnsi"/>
          <w:sz w:val="16"/>
          <w:szCs w:val="16"/>
          <w:lang w:val="it-IT"/>
        </w:rPr>
        <w:t xml:space="preserve">: </w:t>
      </w:r>
      <w:r w:rsidR="00A72CA3">
        <w:rPr>
          <w:rFonts w:cstheme="minorHAnsi"/>
          <w:sz w:val="16"/>
          <w:szCs w:val="16"/>
          <w:lang w:val="it-IT"/>
        </w:rPr>
        <w:t>si usa per creare una casella in cui inserire in input (da tastiera) un testo</w:t>
      </w:r>
    </w:p>
    <w:p w14:paraId="18BF394B" w14:textId="0AF7332D" w:rsidR="00E25385" w:rsidRPr="00A72CA3" w:rsidRDefault="00E25385" w:rsidP="00E25385">
      <w:pPr>
        <w:ind w:left="720"/>
        <w:rPr>
          <w:rFonts w:cstheme="minorHAnsi"/>
          <w:sz w:val="16"/>
          <w:szCs w:val="16"/>
          <w:lang w:val="it-IT"/>
        </w:rPr>
      </w:pPr>
      <w:r w:rsidRPr="00EC194D">
        <w:rPr>
          <w:rFonts w:cstheme="minorHAnsi"/>
          <w:sz w:val="16"/>
          <w:szCs w:val="16"/>
          <w:lang w:val="it-IT"/>
        </w:rPr>
        <w:t xml:space="preserve">div.text &gt; div </w:t>
      </w:r>
      <w:r w:rsidR="00F40CAA" w:rsidRPr="00EC194D">
        <w:rPr>
          <w:rFonts w:cstheme="minorHAnsi"/>
          <w:sz w:val="16"/>
          <w:szCs w:val="16"/>
          <w:lang w:val="it-IT"/>
        </w:rPr>
        <w:t xml:space="preserve">: </w:t>
      </w:r>
      <w:r w:rsidR="00A72CA3" w:rsidRPr="00EC194D">
        <w:rPr>
          <w:rFonts w:cstheme="minorHAnsi"/>
          <w:sz w:val="16"/>
          <w:szCs w:val="16"/>
          <w:lang w:val="it-IT"/>
        </w:rPr>
        <w:t>div.text identifica la classe “text”</w:t>
      </w:r>
      <w:bookmarkStart w:id="0" w:name="_GoBack"/>
      <w:bookmarkEnd w:id="0"/>
    </w:p>
    <w:p w14:paraId="27D1EB4F" w14:textId="77777777" w:rsidR="00EE2EE5" w:rsidRPr="00A72CA3" w:rsidRDefault="00EE2EE5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1394583A" w14:textId="52BC9B67" w:rsidR="00CC050D" w:rsidRPr="00D8457F" w:rsidRDefault="00D8457F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 1: Disegna un layout base</w:t>
      </w:r>
      <w:r w:rsidR="008501B0">
        <w:rPr>
          <w:rFonts w:cstheme="minorHAnsi"/>
          <w:i/>
          <w:iCs/>
          <w:sz w:val="16"/>
          <w:szCs w:val="16"/>
        </w:rPr>
        <w:t xml:space="preserve"> con Bootstrap</w:t>
      </w:r>
      <w:r w:rsidR="00E24EF1"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4CEEB00C" w14:textId="77777777" w:rsidR="00D8457F" w:rsidRPr="00D8457F" w:rsidRDefault="00D8457F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4628D458" w14:textId="1F95EE45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</w:t>
      </w:r>
      <w:r w:rsidR="00D8457F">
        <w:rPr>
          <w:rFonts w:cstheme="minorHAnsi"/>
          <w:i/>
          <w:iCs/>
          <w:sz w:val="16"/>
          <w:szCs w:val="16"/>
        </w:rPr>
        <w:t>2</w:t>
      </w:r>
      <w:r>
        <w:rPr>
          <w:rFonts w:cstheme="minorHAnsi"/>
          <w:i/>
          <w:iCs/>
          <w:sz w:val="16"/>
          <w:szCs w:val="16"/>
        </w:rPr>
        <w:t>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[Punti: </w:t>
      </w:r>
      <w:r w:rsidR="00071B23">
        <w:rPr>
          <w:rFonts w:cstheme="minorHAnsi"/>
          <w:sz w:val="16"/>
          <w:szCs w:val="16"/>
        </w:rPr>
        <w:t>2</w:t>
      </w:r>
      <w:r w:rsidR="00071B23" w:rsidRPr="00071B23">
        <w:rPr>
          <w:rFonts w:cstheme="minorHAnsi"/>
          <w:sz w:val="16"/>
          <w:szCs w:val="16"/>
        </w:rPr>
        <w:t>.00]</w:t>
      </w:r>
    </w:p>
    <w:p w14:paraId="1ECBB5F2" w14:textId="7EF264E2" w:rsidR="00225A62" w:rsidRDefault="00D8457F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Definisci un layout che contenga una form di inserimento di un’anagrafica, con al suo interno i seguenti campi</w:t>
      </w:r>
    </w:p>
    <w:p w14:paraId="34153CDF" w14:textId="343FD3C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FACFCC6" w14:textId="725845FF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Cognome</w:t>
      </w:r>
    </w:p>
    <w:p w14:paraId="3F8247C4" w14:textId="6F9DC21D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Indirizzo</w:t>
      </w:r>
    </w:p>
    <w:p w14:paraId="122CBE83" w14:textId="76DAB3E8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Stato (da elenco finito di opzioni)</w:t>
      </w:r>
    </w:p>
    <w:p w14:paraId="3F34C3EB" w14:textId="429A4395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Telefono</w:t>
      </w:r>
    </w:p>
    <w:p w14:paraId="331F9082" w14:textId="20FCA3E9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E-mail</w:t>
      </w:r>
    </w:p>
    <w:p w14:paraId="1728E143" w14:textId="115D2E9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159A3D5F" w:rsidR="00071B23" w:rsidRDefault="00071B23" w:rsidP="00CC050D">
      <w:pPr>
        <w:pStyle w:val="ListParagraph"/>
        <w:ind w:left="360"/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7EC91" w14:textId="77777777" w:rsidR="002F6C55" w:rsidRDefault="002F6C5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63258D0" w14:textId="77777777" w:rsidR="002F6C55" w:rsidRDefault="002F6C5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F6D8D" w14:textId="77777777" w:rsidR="00A72CA3" w:rsidRDefault="00A72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56BFB160" w:rsidR="00547F36" w:rsidRDefault="002F2AFA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D8457F">
      <w:rPr>
        <w:lang w:val="it-IT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107C" w14:textId="77777777" w:rsidR="00A72CA3" w:rsidRDefault="00A72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E505" w14:textId="77777777" w:rsidR="002F6C55" w:rsidRDefault="002F6C5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AEDE34A" w14:textId="77777777" w:rsidR="002F6C55" w:rsidRDefault="002F6C5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137B" w14:textId="77777777" w:rsidR="00A72CA3" w:rsidRDefault="00A72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5ADC5" w14:textId="77777777" w:rsidR="00A72CA3" w:rsidRDefault="00A72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6F88" w14:textId="77777777" w:rsidR="00A72CA3" w:rsidRDefault="00A72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1C7"/>
    <w:multiLevelType w:val="hybridMultilevel"/>
    <w:tmpl w:val="A98270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2DCC2B96"/>
    <w:multiLevelType w:val="hybridMultilevel"/>
    <w:tmpl w:val="B26A28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37B0F"/>
    <w:multiLevelType w:val="hybridMultilevel"/>
    <w:tmpl w:val="85EE7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E7A13F4"/>
    <w:multiLevelType w:val="hybridMultilevel"/>
    <w:tmpl w:val="381C1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71B23"/>
    <w:rsid w:val="00135EC2"/>
    <w:rsid w:val="0013779B"/>
    <w:rsid w:val="001A3C39"/>
    <w:rsid w:val="001B6AE1"/>
    <w:rsid w:val="00201EE0"/>
    <w:rsid w:val="00225A62"/>
    <w:rsid w:val="002733D1"/>
    <w:rsid w:val="002B7D6C"/>
    <w:rsid w:val="002F2AFA"/>
    <w:rsid w:val="002F6C55"/>
    <w:rsid w:val="00321DB5"/>
    <w:rsid w:val="00347AB7"/>
    <w:rsid w:val="00391112"/>
    <w:rsid w:val="004254F0"/>
    <w:rsid w:val="00446E50"/>
    <w:rsid w:val="004E0CEE"/>
    <w:rsid w:val="00506882"/>
    <w:rsid w:val="0053305A"/>
    <w:rsid w:val="00547F36"/>
    <w:rsid w:val="005645F9"/>
    <w:rsid w:val="005A2070"/>
    <w:rsid w:val="0064553B"/>
    <w:rsid w:val="006B3FFE"/>
    <w:rsid w:val="006E3EC5"/>
    <w:rsid w:val="006E7CC3"/>
    <w:rsid w:val="00731D2B"/>
    <w:rsid w:val="0078731A"/>
    <w:rsid w:val="007913B5"/>
    <w:rsid w:val="007E3CB3"/>
    <w:rsid w:val="008501B0"/>
    <w:rsid w:val="008739A2"/>
    <w:rsid w:val="008E47D1"/>
    <w:rsid w:val="008E653D"/>
    <w:rsid w:val="009200E1"/>
    <w:rsid w:val="0092010E"/>
    <w:rsid w:val="00957D96"/>
    <w:rsid w:val="009C3135"/>
    <w:rsid w:val="00A1545F"/>
    <w:rsid w:val="00A360C5"/>
    <w:rsid w:val="00A72CA3"/>
    <w:rsid w:val="00BA5730"/>
    <w:rsid w:val="00BC1DFD"/>
    <w:rsid w:val="00C71FAF"/>
    <w:rsid w:val="00C828EF"/>
    <w:rsid w:val="00CB67A9"/>
    <w:rsid w:val="00CC050D"/>
    <w:rsid w:val="00CE3BE3"/>
    <w:rsid w:val="00D8457F"/>
    <w:rsid w:val="00DA34E6"/>
    <w:rsid w:val="00E24EF1"/>
    <w:rsid w:val="00E25385"/>
    <w:rsid w:val="00EC194D"/>
    <w:rsid w:val="00EC77CE"/>
    <w:rsid w:val="00EE2EE5"/>
    <w:rsid w:val="00F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237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Lorella Tundisi (c)</cp:lastModifiedBy>
  <cp:revision>8</cp:revision>
  <cp:lastPrinted>2004-01-22T16:32:00Z</cp:lastPrinted>
  <dcterms:created xsi:type="dcterms:W3CDTF">2019-11-04T13:23:00Z</dcterms:created>
  <dcterms:modified xsi:type="dcterms:W3CDTF">2019-11-06T13:41:00Z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lorella.tundisi@avanade.com</vt:lpwstr>
  </property>
  <property fmtid="{D5CDD505-2E9C-101B-9397-08002B2CF9AE}" pid="18" name="MSIP_Label_236020b0-6d69-48c1-9bb5-c586c1062b70_SetDate">
    <vt:lpwstr>2019-11-06T11:26:53.0059968Z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ffb6482e-1a68-4ae2-9ac3-e2a2095022cd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lorella.tundisi@avanade.com</vt:lpwstr>
  </property>
  <property fmtid="{D5CDD505-2E9C-101B-9397-08002B2CF9AE}" pid="26" name="MSIP_Label_5fae8262-b78e-4366-8929-a5d6aac95320_SetDate">
    <vt:lpwstr>2019-11-06T11:26:53.0059968Z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ffb6482e-1a68-4ae2-9ac3-e2a2095022cd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